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303" w:rsidRDefault="009F4C51">
      <w:r>
        <w:t>Treffen Mittwoch 23.01.19</w:t>
      </w:r>
    </w:p>
    <w:p w:rsidR="00BE7303" w:rsidRDefault="00BE7303"/>
    <w:p w:rsidR="00BE7303" w:rsidRDefault="009F4C51">
      <w:r>
        <w:t>Beginn: 13:18</w:t>
      </w:r>
    </w:p>
    <w:p w:rsidR="00BE7303" w:rsidRDefault="00BE7303"/>
    <w:p w:rsidR="00BE7303" w:rsidRDefault="009F4C51">
      <w:r>
        <w:t>Ende: 14:10</w:t>
      </w:r>
    </w:p>
    <w:p w:rsidR="00BE7303" w:rsidRDefault="00BE7303"/>
    <w:p w:rsidR="00BE7303" w:rsidRDefault="00BE7303"/>
    <w:p w:rsidR="00BE7303" w:rsidRDefault="00BE7303"/>
    <w:p w:rsidR="00BE7303" w:rsidRDefault="009F4C51">
      <w:r>
        <w:t>Observer:</w:t>
      </w:r>
    </w:p>
    <w:p w:rsidR="00BE7303" w:rsidRDefault="00BE7303"/>
    <w:p w:rsidR="00BE7303" w:rsidRPr="009B71C5" w:rsidRDefault="009F4C51">
      <w:pPr>
        <w:rPr>
          <w:lang w:val="en-US"/>
        </w:rPr>
      </w:pPr>
      <w:r>
        <w:tab/>
      </w:r>
      <w:proofErr w:type="spellStart"/>
      <w:r>
        <w:rPr>
          <w:lang w:val="en-US"/>
        </w:rPr>
        <w:t>Todo</w:t>
      </w:r>
      <w:proofErr w:type="spellEnd"/>
      <w:r>
        <w:rPr>
          <w:lang w:val="en-US"/>
        </w:rPr>
        <w:t>:</w:t>
      </w:r>
    </w:p>
    <w:p w:rsidR="00BE7303" w:rsidRDefault="009F4C51">
      <w:pPr>
        <w:rPr>
          <w:lang w:val="en-US"/>
        </w:rPr>
      </w:pPr>
      <w:r>
        <w:rPr>
          <w:lang w:val="en-US"/>
        </w:rPr>
        <w:tab/>
      </w:r>
      <w:r>
        <w:rPr>
          <w:lang w:val="en-US"/>
        </w:rPr>
        <w:tab/>
        <w:t xml:space="preserve">- </w:t>
      </w:r>
      <w:proofErr w:type="spellStart"/>
      <w:proofErr w:type="gramStart"/>
      <w:r>
        <w:rPr>
          <w:lang w:val="en-US"/>
        </w:rPr>
        <w:t>addToField</w:t>
      </w:r>
      <w:proofErr w:type="spellEnd"/>
      <w:r>
        <w:rPr>
          <w:lang w:val="en-US"/>
        </w:rPr>
        <w:t>(</w:t>
      </w:r>
      <w:proofErr w:type="gramEnd"/>
      <w:r>
        <w:rPr>
          <w:lang w:val="en-US"/>
        </w:rPr>
        <w:t xml:space="preserve">) -&gt; </w:t>
      </w:r>
      <w:proofErr w:type="spellStart"/>
      <w:r>
        <w:rPr>
          <w:lang w:val="en-US"/>
        </w:rPr>
        <w:t>Nullpointer</w:t>
      </w:r>
      <w:proofErr w:type="spellEnd"/>
      <w:r>
        <w:rPr>
          <w:lang w:val="en-US"/>
        </w:rPr>
        <w:t xml:space="preserve"> auf Feld [Field]</w:t>
      </w:r>
    </w:p>
    <w:p w:rsidR="00BE7303" w:rsidRDefault="009F4C51">
      <w:pPr>
        <w:rPr>
          <w:lang w:val="en-US"/>
        </w:rPr>
      </w:pPr>
      <w:r>
        <w:rPr>
          <w:lang w:val="en-US"/>
        </w:rPr>
        <w:tab/>
      </w:r>
      <w:r>
        <w:rPr>
          <w:lang w:val="en-US"/>
        </w:rPr>
        <w:tab/>
        <w:t xml:space="preserve">- </w:t>
      </w:r>
      <w:proofErr w:type="gramStart"/>
      <w:r>
        <w:rPr>
          <w:lang w:val="en-US"/>
        </w:rPr>
        <w:t>last</w:t>
      </w:r>
      <w:proofErr w:type="gramEnd"/>
      <w:r>
        <w:rPr>
          <w:lang w:val="en-US"/>
        </w:rPr>
        <w:t xml:space="preserve"> played Tiles</w:t>
      </w:r>
    </w:p>
    <w:p w:rsidR="00BE7303" w:rsidRDefault="009F4C51">
      <w:pPr>
        <w:rPr>
          <w:lang w:val="en-US"/>
        </w:rPr>
      </w:pPr>
      <w:r>
        <w:rPr>
          <w:lang w:val="en-US"/>
        </w:rPr>
        <w:tab/>
      </w:r>
      <w:r>
        <w:rPr>
          <w:lang w:val="en-US"/>
        </w:rPr>
        <w:tab/>
        <w:t>- Chat Usernames</w:t>
      </w:r>
    </w:p>
    <w:p w:rsidR="00BE7303" w:rsidRDefault="009F4C51">
      <w:pPr>
        <w:rPr>
          <w:lang w:val="en-US"/>
        </w:rPr>
      </w:pPr>
      <w:r>
        <w:rPr>
          <w:lang w:val="en-US"/>
        </w:rPr>
        <w:tab/>
        <w:t>Finished:</w:t>
      </w:r>
    </w:p>
    <w:p w:rsidR="00BE7303" w:rsidRDefault="009F4C51">
      <w:pPr>
        <w:rPr>
          <w:lang w:val="en-US"/>
        </w:rPr>
      </w:pPr>
      <w:r>
        <w:rPr>
          <w:lang w:val="en-US"/>
        </w:rPr>
        <w:tab/>
      </w:r>
      <w:r>
        <w:rPr>
          <w:lang w:val="en-US"/>
        </w:rPr>
        <w:tab/>
        <w:t xml:space="preserve">- </w:t>
      </w:r>
      <w:r>
        <w:rPr>
          <w:lang w:val="en-US"/>
        </w:rPr>
        <w:t>Timer</w:t>
      </w:r>
    </w:p>
    <w:p w:rsidR="00BE7303" w:rsidRDefault="009F4C51">
      <w:pPr>
        <w:rPr>
          <w:lang w:val="en-US"/>
        </w:rPr>
      </w:pPr>
      <w:r>
        <w:rPr>
          <w:lang w:val="en-US"/>
        </w:rPr>
        <w:tab/>
      </w:r>
      <w:r>
        <w:rPr>
          <w:lang w:val="en-US"/>
        </w:rPr>
        <w:tab/>
        <w:t xml:space="preserve">- </w:t>
      </w:r>
      <w:proofErr w:type="spellStart"/>
      <w:r>
        <w:rPr>
          <w:lang w:val="en-US"/>
        </w:rPr>
        <w:t>BagView</w:t>
      </w:r>
      <w:proofErr w:type="spellEnd"/>
    </w:p>
    <w:p w:rsidR="00BE7303" w:rsidRDefault="009F4C51">
      <w:pPr>
        <w:rPr>
          <w:lang w:val="en-US"/>
        </w:rPr>
      </w:pPr>
      <w:r>
        <w:rPr>
          <w:lang w:val="en-US"/>
        </w:rPr>
        <w:tab/>
      </w:r>
      <w:r>
        <w:rPr>
          <w:lang w:val="en-US"/>
        </w:rPr>
        <w:tab/>
        <w:t xml:space="preserve">- </w:t>
      </w:r>
      <w:proofErr w:type="spellStart"/>
      <w:r>
        <w:rPr>
          <w:lang w:val="en-US"/>
        </w:rPr>
        <w:t>TilesOnField</w:t>
      </w:r>
      <w:proofErr w:type="spellEnd"/>
      <w:r>
        <w:rPr>
          <w:lang w:val="en-US"/>
        </w:rPr>
        <w:tab/>
      </w:r>
    </w:p>
    <w:p w:rsidR="00BE7303" w:rsidRDefault="00BE7303">
      <w:pPr>
        <w:rPr>
          <w:lang w:val="en-US"/>
        </w:rPr>
      </w:pPr>
    </w:p>
    <w:p w:rsidR="00BE7303" w:rsidRDefault="00BE7303">
      <w:pPr>
        <w:rPr>
          <w:lang w:val="en-US"/>
        </w:rPr>
      </w:pPr>
    </w:p>
    <w:p w:rsidR="00BE7303" w:rsidRDefault="009F4C51">
      <w:pPr>
        <w:rPr>
          <w:lang w:val="en-US"/>
        </w:rPr>
      </w:pPr>
      <w:r>
        <w:rPr>
          <w:lang w:val="en-US"/>
        </w:rPr>
        <w:t>Android:</w:t>
      </w:r>
    </w:p>
    <w:p w:rsidR="00BE7303" w:rsidRDefault="00BE7303">
      <w:pPr>
        <w:rPr>
          <w:lang w:val="en-US"/>
        </w:rPr>
      </w:pPr>
    </w:p>
    <w:p w:rsidR="00BE7303" w:rsidRDefault="009F4C51">
      <w:pPr>
        <w:rPr>
          <w:lang w:val="en-US"/>
        </w:rPr>
      </w:pPr>
      <w:r>
        <w:rPr>
          <w:lang w:val="en-US"/>
        </w:rPr>
        <w:tab/>
      </w:r>
      <w:proofErr w:type="spellStart"/>
      <w:r>
        <w:rPr>
          <w:lang w:val="en-US"/>
        </w:rPr>
        <w:t>Todo</w:t>
      </w:r>
      <w:proofErr w:type="spellEnd"/>
      <w:r>
        <w:rPr>
          <w:lang w:val="en-US"/>
        </w:rPr>
        <w:t>:</w:t>
      </w:r>
    </w:p>
    <w:p w:rsidR="00BE7303" w:rsidRDefault="009F4C51">
      <w:r>
        <w:rPr>
          <w:lang w:val="en-US"/>
        </w:rPr>
        <w:tab/>
      </w:r>
      <w:r>
        <w:rPr>
          <w:lang w:val="en-US"/>
        </w:rPr>
        <w:tab/>
      </w:r>
      <w:r>
        <w:t>- Messages verkabeln</w:t>
      </w:r>
    </w:p>
    <w:p w:rsidR="00BE7303" w:rsidRDefault="009F4C51">
      <w:r>
        <w:tab/>
      </w:r>
      <w:r>
        <w:tab/>
        <w:t xml:space="preserve">- </w:t>
      </w:r>
      <w:proofErr w:type="spellStart"/>
      <w:r>
        <w:t>Tiles</w:t>
      </w:r>
      <w:proofErr w:type="spellEnd"/>
      <w:r>
        <w:t xml:space="preserve"> auswählen</w:t>
      </w:r>
    </w:p>
    <w:p w:rsidR="00BE7303" w:rsidRDefault="009F4C51">
      <w:r>
        <w:tab/>
      </w:r>
      <w:r>
        <w:tab/>
        <w:t>- Ausspielen</w:t>
      </w:r>
    </w:p>
    <w:p w:rsidR="00BE7303" w:rsidRDefault="009F4C51">
      <w:r>
        <w:tab/>
        <w:t>Bugs:</w:t>
      </w:r>
    </w:p>
    <w:p w:rsidR="00BE7303" w:rsidRDefault="009F4C51">
      <w:r>
        <w:tab/>
      </w:r>
      <w:r>
        <w:tab/>
        <w:t>- Ende des Spiels wird rausgeschmissen</w:t>
      </w:r>
    </w:p>
    <w:p w:rsidR="00BE7303" w:rsidRDefault="009F4C51">
      <w:r>
        <w:tab/>
      </w:r>
      <w:r>
        <w:tab/>
        <w:t xml:space="preserve">- </w:t>
      </w:r>
      <w:proofErr w:type="spellStart"/>
      <w:r>
        <w:t>Timer</w:t>
      </w:r>
      <w:proofErr w:type="spellEnd"/>
      <w:r>
        <w:t xml:space="preserve"> Bug</w:t>
      </w:r>
    </w:p>
    <w:p w:rsidR="00BE7303" w:rsidRDefault="009F4C51">
      <w:r>
        <w:tab/>
      </w:r>
      <w:r>
        <w:tab/>
      </w:r>
      <w:r>
        <w:tab/>
      </w:r>
    </w:p>
    <w:p w:rsidR="00BE7303" w:rsidRDefault="009F4C51">
      <w:r>
        <w:tab/>
      </w:r>
      <w:r>
        <w:tab/>
        <w:t xml:space="preserve">- potenzieller fix von </w:t>
      </w:r>
      <w:proofErr w:type="spellStart"/>
      <w:r>
        <w:t>Stadyl</w:t>
      </w:r>
      <w:proofErr w:type="spellEnd"/>
    </w:p>
    <w:p w:rsidR="00BE7303" w:rsidRDefault="00BE7303"/>
    <w:p w:rsidR="00BE7303" w:rsidRDefault="009F4C51">
      <w:r>
        <w:tab/>
      </w:r>
      <w:proofErr w:type="spellStart"/>
      <w:r>
        <w:t>Finished</w:t>
      </w:r>
      <w:proofErr w:type="spellEnd"/>
      <w:r>
        <w:t>:</w:t>
      </w:r>
    </w:p>
    <w:p w:rsidR="00BE7303" w:rsidRDefault="009F4C51">
      <w:r>
        <w:tab/>
      </w:r>
      <w:r>
        <w:tab/>
        <w:t xml:space="preserve">- </w:t>
      </w:r>
      <w:proofErr w:type="spellStart"/>
      <w:r>
        <w:t>Messeges</w:t>
      </w:r>
      <w:proofErr w:type="spellEnd"/>
      <w:r>
        <w:t xml:space="preserve"> </w:t>
      </w:r>
      <w:proofErr w:type="spellStart"/>
      <w:r>
        <w:t>relev</w:t>
      </w:r>
      <w:proofErr w:type="spellEnd"/>
      <w:r>
        <w:t>. Für Spieler</w:t>
      </w:r>
    </w:p>
    <w:p w:rsidR="00BE7303" w:rsidRDefault="009F4C51">
      <w:r>
        <w:tab/>
      </w:r>
      <w:r>
        <w:tab/>
        <w:t xml:space="preserve">- </w:t>
      </w:r>
      <w:r>
        <w:tab/>
      </w:r>
      <w:r>
        <w:tab/>
      </w:r>
    </w:p>
    <w:p w:rsidR="00BE7303" w:rsidRDefault="009F4C51">
      <w:r>
        <w:tab/>
      </w:r>
      <w:r>
        <w:tab/>
      </w:r>
    </w:p>
    <w:p w:rsidR="00BE7303" w:rsidRDefault="00BE7303"/>
    <w:p w:rsidR="00BE7303" w:rsidRDefault="009F4C51">
      <w:r>
        <w:t>KI:</w:t>
      </w:r>
    </w:p>
    <w:p w:rsidR="00BE7303" w:rsidRDefault="00BE7303"/>
    <w:p w:rsidR="00BE7303" w:rsidRDefault="009F4C51">
      <w:r>
        <w:tab/>
      </w:r>
      <w:proofErr w:type="spellStart"/>
      <w:r>
        <w:t>Finished</w:t>
      </w:r>
      <w:proofErr w:type="spellEnd"/>
      <w:r>
        <w:t>:</w:t>
      </w:r>
    </w:p>
    <w:p w:rsidR="00BE7303" w:rsidRDefault="009F4C51">
      <w:r>
        <w:tab/>
      </w:r>
      <w:r>
        <w:tab/>
        <w:t>- Existiert</w:t>
      </w:r>
    </w:p>
    <w:p w:rsidR="00BE7303" w:rsidRDefault="009F4C51">
      <w:r>
        <w:tab/>
      </w:r>
      <w:r>
        <w:tab/>
        <w:t>- 230 MB 0,4% von 4,4 GHz</w:t>
      </w:r>
    </w:p>
    <w:p w:rsidR="00BE7303" w:rsidRDefault="009F4C51">
      <w:r>
        <w:tab/>
      </w:r>
      <w:r>
        <w:tab/>
        <w:t>- kann Spielen</w:t>
      </w:r>
    </w:p>
    <w:p w:rsidR="00BE7303" w:rsidRDefault="009F4C51">
      <w:r>
        <w:tab/>
      </w:r>
      <w:r>
        <w:tab/>
        <w:t>- kann über Ko</w:t>
      </w:r>
    </w:p>
    <w:p w:rsidR="00BE7303" w:rsidRDefault="009F4C51">
      <w:r>
        <w:tab/>
      </w:r>
      <w:r>
        <w:tab/>
        <w:t>- Ist vollständig geloggt</w:t>
      </w:r>
    </w:p>
    <w:p w:rsidR="00BE7303" w:rsidRDefault="009F4C51">
      <w:r>
        <w:tab/>
      </w:r>
      <w:r>
        <w:tab/>
        <w:t>- Visualisierungszeit ist implementiert</w:t>
      </w:r>
    </w:p>
    <w:p w:rsidR="00BE7303" w:rsidRDefault="00BE7303"/>
    <w:p w:rsidR="00BE7303" w:rsidRDefault="00BE7303"/>
    <w:p w:rsidR="00BE7303" w:rsidRDefault="009F4C51">
      <w:r>
        <w:tab/>
        <w:t>Bugs:</w:t>
      </w:r>
    </w:p>
    <w:p w:rsidR="00BE7303" w:rsidRDefault="009F4C51">
      <w:r>
        <w:tab/>
      </w:r>
      <w:r>
        <w:tab/>
        <w:t>- TCP Connection bricht ab -&gt; Windows</w:t>
      </w:r>
    </w:p>
    <w:p w:rsidR="00BE7303" w:rsidRPr="009B71C5" w:rsidRDefault="009F4C51">
      <w:pPr>
        <w:rPr>
          <w:lang w:val="en-US"/>
        </w:rPr>
      </w:pPr>
      <w:r>
        <w:tab/>
      </w:r>
      <w:r>
        <w:tab/>
      </w:r>
      <w:r>
        <w:rPr>
          <w:lang w:val="en-US"/>
        </w:rPr>
        <w:t xml:space="preserve">- Move Valid </w:t>
      </w:r>
      <w:proofErr w:type="spellStart"/>
      <w:r>
        <w:rPr>
          <w:lang w:val="en-US"/>
        </w:rPr>
        <w:t>macht</w:t>
      </w:r>
      <w:proofErr w:type="spellEnd"/>
      <w:r>
        <w:rPr>
          <w:lang w:val="en-US"/>
        </w:rPr>
        <w:t xml:space="preserve"> </w:t>
      </w:r>
      <w:proofErr w:type="spellStart"/>
      <w:r>
        <w:rPr>
          <w:lang w:val="en-US"/>
        </w:rPr>
        <w:t>teilweise</w:t>
      </w:r>
      <w:proofErr w:type="spellEnd"/>
      <w:r>
        <w:rPr>
          <w:lang w:val="en-US"/>
        </w:rPr>
        <w:t xml:space="preserve"> </w:t>
      </w:r>
      <w:proofErr w:type="spellStart"/>
      <w:r>
        <w:rPr>
          <w:lang w:val="en-US"/>
        </w:rPr>
        <w:t>ungültige</w:t>
      </w:r>
      <w:proofErr w:type="spellEnd"/>
      <w:r>
        <w:rPr>
          <w:lang w:val="en-US"/>
        </w:rPr>
        <w:t xml:space="preserve"> </w:t>
      </w:r>
      <w:proofErr w:type="spellStart"/>
      <w:proofErr w:type="gramStart"/>
      <w:r>
        <w:rPr>
          <w:lang w:val="en-US"/>
        </w:rPr>
        <w:t>Züge</w:t>
      </w:r>
      <w:proofErr w:type="spellEnd"/>
      <w:r>
        <w:rPr>
          <w:lang w:val="en-US"/>
        </w:rPr>
        <w:t xml:space="preserve">  same</w:t>
      </w:r>
      <w:proofErr w:type="gramEnd"/>
      <w:r>
        <w:rPr>
          <w:lang w:val="en-US"/>
        </w:rPr>
        <w:t xml:space="preserve"> </w:t>
      </w:r>
      <w:proofErr w:type="spellStart"/>
      <w:r>
        <w:rPr>
          <w:lang w:val="en-US"/>
        </w:rPr>
        <w:t>colour</w:t>
      </w:r>
      <w:proofErr w:type="spellEnd"/>
      <w:r>
        <w:rPr>
          <w:lang w:val="en-US"/>
        </w:rPr>
        <w:t xml:space="preserve"> multiple times same shape</w:t>
      </w:r>
    </w:p>
    <w:p w:rsidR="00BE7303" w:rsidRPr="009B71C5" w:rsidRDefault="009F4C51">
      <w:r w:rsidRPr="009B71C5">
        <w:lastRenderedPageBreak/>
        <w:t>Rückblickend auf den Sprint:</w:t>
      </w:r>
    </w:p>
    <w:p w:rsidR="00BE7303" w:rsidRPr="009B71C5" w:rsidRDefault="00BE7303"/>
    <w:p w:rsidR="00BE7303" w:rsidRDefault="009F4C51">
      <w:r>
        <w:t xml:space="preserve">Aufgrund vieler Probleme in den letzten Wochen sowohl mit dem eingekauften Produkt als auch mit unseren eigenen Komponenten haben sich Bugfixing und </w:t>
      </w:r>
      <w:proofErr w:type="spellStart"/>
      <w:r>
        <w:t>Testing</w:t>
      </w:r>
      <w:proofErr w:type="spellEnd"/>
      <w:r>
        <w:t xml:space="preserve"> in den Hintergr</w:t>
      </w:r>
      <w:r>
        <w:t>und geschoben und das Fertigstellen aller notwendigen Komponenten hat die höchste Priorität übernommen, dadurch riskieren wir zwar Probleme und Bugs in der Endabgabe wir erachten dies aber für eher vertretbar als eine Komponente gar nicht abzugeben um ande</w:t>
      </w:r>
      <w:r>
        <w:t xml:space="preserve">re zu </w:t>
      </w:r>
      <w:proofErr w:type="spellStart"/>
      <w:r>
        <w:t>polishen</w:t>
      </w:r>
      <w:proofErr w:type="spellEnd"/>
      <w:r>
        <w:t>.</w:t>
      </w:r>
    </w:p>
    <w:p w:rsidR="00BE7303" w:rsidRDefault="00BE7303"/>
    <w:p w:rsidR="00BE7303" w:rsidRDefault="00BE7303"/>
    <w:p w:rsidR="00BE7303" w:rsidRDefault="00BE7303"/>
    <w:p w:rsidR="00BE7303" w:rsidRDefault="00BE7303"/>
    <w:p w:rsidR="00BE7303" w:rsidRDefault="00BE7303"/>
    <w:p w:rsidR="00BE7303" w:rsidRDefault="00BE7303"/>
    <w:p w:rsidR="00BE7303" w:rsidRDefault="00BE7303"/>
    <w:p w:rsidR="00BE7303" w:rsidRDefault="00BE7303"/>
    <w:p w:rsidR="00BE7303" w:rsidRDefault="00BE7303"/>
    <w:p w:rsidR="00BE7303" w:rsidRDefault="00BE7303"/>
    <w:p w:rsidR="00BE7303" w:rsidRDefault="00BE7303"/>
    <w:p w:rsidR="00BE7303" w:rsidRDefault="00BE7303"/>
    <w:p w:rsidR="009B71C5" w:rsidRDefault="009B71C5"/>
    <w:p w:rsidR="00BE7303" w:rsidRPr="009B71C5" w:rsidRDefault="009B71C5" w:rsidP="009B71C5">
      <w:pPr>
        <w:tabs>
          <w:tab w:val="left" w:pos="1965"/>
        </w:tabs>
      </w:pPr>
      <w:r>
        <w:tab/>
      </w:r>
      <w:bookmarkStart w:id="0" w:name="_GoBack"/>
      <w:bookmarkEnd w:id="0"/>
    </w:p>
    <w:sectPr w:rsidR="00BE7303" w:rsidRPr="009B71C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C51" w:rsidRDefault="009F4C51">
      <w:r>
        <w:separator/>
      </w:r>
    </w:p>
  </w:endnote>
  <w:endnote w:type="continuationSeparator" w:id="0">
    <w:p w:rsidR="009F4C51" w:rsidRDefault="009F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C51" w:rsidRDefault="009F4C51">
      <w:r>
        <w:rPr>
          <w:color w:val="000000"/>
        </w:rPr>
        <w:separator/>
      </w:r>
    </w:p>
  </w:footnote>
  <w:footnote w:type="continuationSeparator" w:id="0">
    <w:p w:rsidR="009F4C51" w:rsidRDefault="009F4C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E7303"/>
    <w:rsid w:val="009B71C5"/>
    <w:rsid w:val="009F4C51"/>
    <w:rsid w:val="00BE73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Maxi</cp:lastModifiedBy>
  <cp:revision>2</cp:revision>
  <dcterms:created xsi:type="dcterms:W3CDTF">2019-01-25T21:40:00Z</dcterms:created>
  <dcterms:modified xsi:type="dcterms:W3CDTF">2019-01-25T21:40:00Z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